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F50E51" w14:paraId="595CDAAB" w14:textId="77777777" w:rsidTr="00A31A5B">
        <w:tc>
          <w:tcPr>
            <w:tcW w:w="5395" w:type="dxa"/>
          </w:tcPr>
          <w:p w14:paraId="015E170F" w14:textId="77777777" w:rsidR="00A81248" w:rsidRPr="00F50E51" w:rsidRDefault="00A81248" w:rsidP="00A81248">
            <w:pPr>
              <w:pStyle w:val="GraphicAnchor"/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11A74709" w14:textId="77777777" w:rsidR="00A81248" w:rsidRPr="00F50E51" w:rsidRDefault="00A81248" w:rsidP="00A81248">
            <w:pPr>
              <w:pStyle w:val="GraphicAnchor"/>
              <w:rPr>
                <w:noProof/>
                <w:lang w:val="en-GB"/>
              </w:rPr>
            </w:pPr>
          </w:p>
        </w:tc>
      </w:tr>
      <w:tr w:rsidR="00A81248" w:rsidRPr="00F50E51" w14:paraId="03D1D065" w14:textId="77777777" w:rsidTr="00A31A5B">
        <w:trPr>
          <w:trHeight w:val="2719"/>
        </w:trPr>
        <w:tc>
          <w:tcPr>
            <w:tcW w:w="5395" w:type="dxa"/>
          </w:tcPr>
          <w:p w14:paraId="5A3DB284" w14:textId="3F727A09" w:rsidR="00A81248" w:rsidRPr="00F50E51" w:rsidRDefault="007D4205" w:rsidP="00C66528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Life Quality Analysis</w:t>
            </w:r>
          </w:p>
        </w:tc>
        <w:tc>
          <w:tcPr>
            <w:tcW w:w="5237" w:type="dxa"/>
          </w:tcPr>
          <w:p w14:paraId="0BF652C4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</w:tr>
      <w:tr w:rsidR="00A81248" w:rsidRPr="00F50E51" w14:paraId="4C3519BF" w14:textId="77777777" w:rsidTr="00A31A5B">
        <w:trPr>
          <w:trHeight w:val="8865"/>
        </w:trPr>
        <w:tc>
          <w:tcPr>
            <w:tcW w:w="5395" w:type="dxa"/>
          </w:tcPr>
          <w:p w14:paraId="23346618" w14:textId="77777777" w:rsidR="00A81248" w:rsidRPr="00F50E51" w:rsidRDefault="00A81248">
            <w:pPr>
              <w:rPr>
                <w:noProof/>
                <w:lang w:val="en-GB"/>
              </w:rPr>
            </w:pPr>
            <w:r w:rsidRPr="00F50E51">
              <w:rPr>
                <w:noProof/>
                <w:lang w:val="en-GB" w:bidi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3D6A35C" wp14:editId="1C45C79B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C90760" id="Group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yShZgMAAH8OAAAOAAAAZHJzL2Uyb0RvYy54bWzsl91umzAUx+8n7R0Q9ysYwkdQk16sazVp&#10;Wyu1ewDHmIAGGNlOSN9+xzaGNFW0LlO3SmsusB3bx8c/n//BnF/smtrZUi4q1i5cdOa7Dm0Jy6t2&#10;vXC/3199SF1HSNzmuGYtXbgPVLgXy/fvzvsuowErWZ1T7oCRVmR9t3BLKbvM8wQpaYPFGetoC50F&#10;4w2W0ORrL+e4B+tN7QW+H3s943nHGaFCwL+XptNdavtFQYm8KQpBpVMvXPBN6ifXz5V6estznK05&#10;7sqKDG7gE7xocNXCoqOpSyyxs+HVE1NNRTgTrJBnhDUeK4qKUL0H2A3yD3Zzzdmm03tZZ/26GzEB&#10;2gNOJ5sl37bXvLvrbjmQ6Ls1sNAttZddwRtVgpfOTiN7GJHRnXQI/JkkSTDzgSyBPuTHaeJHA1VS&#10;AvonE0n5aZqKUBjYqX4UhkGgDsSzS3uPHOo7CBExURB/RuGuxB3VcEUGFG65U+ULN3SdFjcQqKZb&#10;Q9H9IyKRCaB1lE8QRUHiIxNYllKUzqIUDVtNIojbQI8Yd4ozshHymjINHG+/CGkiM7c1XNoa2bVQ&#10;VQ5AzcFKaL6OvY4JhbvPYSE4jRJKQxPGPRoewYnB7/cmIT89ZVYMKn3eWgBj2hoH5R5qlrsOaHZl&#10;0HZYKiJqX6rq9As3QLGKxHKsAX6+UZnp5odl1LAtvWd6lpxiUwfuAGsaUbdPR5o1DFbbb8tOW0RJ&#10;PNf8fz10cBjOKkazdFjfWrPlYDVMVPxYAQIr209qJqhxSIHQ8hnhKKZ7gSVYXeVXVV0rADrH0o81&#10;d7YYsuNqjXRA1JvmK8vNfymEqlYz2BmH6xUeWapbhR9B3JuYaioJSb2umoU7RJoFBnOVjI2CVG3F&#10;8geQXv25BTmHKVIHKPcbfL+x2m/glpQMUjmRXKMb8oNKY38hUcxsorjnFWiwpsoHtTLkkmfnCn82&#10;U8xgJs5srgjnfpLMkUmLSYriNHrLFYfJ7B/min1ZH8sVk7BV1rRp2CrWlkbZEPAvqGpMCG2l9eC/&#10;V21kVXvq6/1ArHD9me4wcz+cp/GbWF+RWNEsTuyL9ZhYjQD3ZW0Faksj1EnUoQ/XVvtKM3eEY0Pt&#10;29P229LeFfwEQvLF9W9j8jXrX1/24StHXy+GLzL1GbXf1teH6btx+RMAAP//AwBQSwMEFAAGAAgA&#10;AAAhACFKi5TiAAAADgEAAA8AAABkcnMvZG93bnJldi54bWxMj8tqwzAQRfeF/oOYQneJ/MB9uJZD&#10;CG1XodCkULpTrIltYo2MpdjO33eyandnmMudM8Vqtp0YcfCtIwXxMgKBVDnTUq3ga/+2eALhgyaj&#10;O0eo4IIeVuXtTaFz4yb6xHEXasEl5HOtoAmhz6X0VYNW+6XrkXh3dIPVgcehlmbQE5fbTiZR9CCt&#10;bokvNLrHTYPVaXe2Ct4nPa3T+HXcno6by88++/jexqjU/d28fgERcA5/YbjqszqU7HRwZzJedAoW&#10;jxGrB4Y0S5mukThLExAHpjR5TkCWhfz/RvkLAAD//wMAUEsBAi0AFAAGAAgAAAAhALaDOJL+AAAA&#10;4QEAABMAAAAAAAAAAAAAAAAAAAAAAFtDb250ZW50X1R5cGVzXS54bWxQSwECLQAUAAYACAAAACEA&#10;OP0h/9YAAACUAQAACwAAAAAAAAAAAAAAAAAvAQAAX3JlbHMvLnJlbHNQSwECLQAUAAYACAAAACEA&#10;rtMkoWYDAAB/DgAADgAAAAAAAAAAAAAAAAAuAgAAZHJzL2Uyb0RvYy54bWxQSwECLQAUAAYACAAA&#10;ACEAIUqLlOIAAAAOAQAADwAAAAAAAAAAAAAAAADABQAAZHJzL2Rvd25yZXYueG1sUEsFBgAAAAAE&#10;AAQA8wAAAM8GAAAAAA==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2C3D716C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</w:tr>
      <w:tr w:rsidR="00A81248" w:rsidRPr="00F50E51" w14:paraId="0C36324B" w14:textId="77777777" w:rsidTr="00A31A5B">
        <w:trPr>
          <w:trHeight w:val="1299"/>
        </w:trPr>
        <w:tc>
          <w:tcPr>
            <w:tcW w:w="5395" w:type="dxa"/>
          </w:tcPr>
          <w:p w14:paraId="2C29823D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4F762D6F" w14:textId="7AAA3F5A" w:rsidR="00A81248" w:rsidRPr="00F50E51" w:rsidRDefault="007D4205" w:rsidP="00A81248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Sep.-Dec. 2023</w:t>
            </w:r>
          </w:p>
          <w:p w14:paraId="03B9DBE9" w14:textId="6116644E" w:rsidR="00A81248" w:rsidRPr="00F50E51" w:rsidRDefault="007D4205" w:rsidP="00C66528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Data Visualization Course</w:t>
            </w:r>
          </w:p>
        </w:tc>
      </w:tr>
      <w:tr w:rsidR="00A81248" w:rsidRPr="007D4205" w14:paraId="4970AA78" w14:textId="77777777" w:rsidTr="007D4205">
        <w:trPr>
          <w:trHeight w:val="510"/>
        </w:trPr>
        <w:tc>
          <w:tcPr>
            <w:tcW w:w="5395" w:type="dxa"/>
          </w:tcPr>
          <w:p w14:paraId="16342703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38DED6C2" w14:textId="079DE4C8" w:rsidR="00A81248" w:rsidRDefault="007D4205" w:rsidP="00A81248">
            <w:pPr>
              <w:pStyle w:val="Heading2"/>
              <w:rPr>
                <w:noProof/>
                <w:sz w:val="32"/>
                <w:szCs w:val="21"/>
                <w:lang w:val="it-CH"/>
              </w:rPr>
            </w:pPr>
            <w:r>
              <w:rPr>
                <w:noProof/>
                <w:sz w:val="32"/>
                <w:szCs w:val="21"/>
                <w:lang w:val="it-CH"/>
              </w:rPr>
              <w:t xml:space="preserve">Authors: </w:t>
            </w:r>
            <w:r w:rsidRPr="007D4205">
              <w:rPr>
                <w:noProof/>
                <w:sz w:val="32"/>
                <w:szCs w:val="21"/>
                <w:lang w:val="it-CH"/>
              </w:rPr>
              <w:t>Thaisa De Torre, Federico Panico, Luca Testoni</w:t>
            </w:r>
            <w:r w:rsidR="00C66528" w:rsidRPr="007D4205">
              <w:rPr>
                <w:noProof/>
                <w:sz w:val="32"/>
                <w:szCs w:val="21"/>
                <w:lang w:val="it-CH" w:bidi="en-GB"/>
              </w:rPr>
              <w:t xml:space="preserve"> </w:t>
            </w:r>
          </w:p>
          <w:p w14:paraId="6E9AF332" w14:textId="556FB0CF" w:rsidR="007D4205" w:rsidRPr="007D4205" w:rsidRDefault="007D4205" w:rsidP="007D4205">
            <w:pPr>
              <w:rPr>
                <w:lang w:val="it-CH" w:bidi="en-GB"/>
              </w:rPr>
            </w:pPr>
          </w:p>
        </w:tc>
      </w:tr>
      <w:tr w:rsidR="007D4205" w:rsidRPr="007D4205" w14:paraId="2C3A30DA" w14:textId="77777777" w:rsidTr="007D4205">
        <w:trPr>
          <w:trHeight w:val="624"/>
        </w:trPr>
        <w:tc>
          <w:tcPr>
            <w:tcW w:w="5395" w:type="dxa"/>
          </w:tcPr>
          <w:p w14:paraId="25355E04" w14:textId="77777777" w:rsidR="007D4205" w:rsidRPr="007D4205" w:rsidRDefault="007D4205">
            <w:pPr>
              <w:rPr>
                <w:noProof/>
                <w:lang w:val="it-CH"/>
              </w:rPr>
            </w:pPr>
          </w:p>
        </w:tc>
        <w:tc>
          <w:tcPr>
            <w:tcW w:w="5237" w:type="dxa"/>
          </w:tcPr>
          <w:p w14:paraId="0B6491CE" w14:textId="2ADF5940" w:rsidR="007D4205" w:rsidRDefault="007D4205" w:rsidP="00A81248">
            <w:pPr>
              <w:pStyle w:val="Heading2"/>
              <w:rPr>
                <w:noProof/>
                <w:sz w:val="32"/>
                <w:szCs w:val="21"/>
                <w:lang w:val="it-CH"/>
              </w:rPr>
            </w:pPr>
            <w:r w:rsidRPr="007D4205">
              <w:rPr>
                <w:noProof/>
                <w:sz w:val="32"/>
                <w:szCs w:val="21"/>
                <w:lang w:val="en-GB"/>
              </w:rPr>
              <w:t>Teacher: Giovanni Profeta</w:t>
            </w:r>
          </w:p>
        </w:tc>
      </w:tr>
    </w:tbl>
    <w:p w14:paraId="02488741" w14:textId="76B5210C" w:rsidR="000C4ED1" w:rsidRPr="007D4205" w:rsidRDefault="007D4205">
      <w:pPr>
        <w:rPr>
          <w:noProof/>
          <w:lang w:val="it-CH"/>
        </w:rPr>
      </w:pPr>
      <w:r w:rsidRPr="00F50E51">
        <w:rPr>
          <w:noProof/>
          <w:lang w:val="en-GB" w:bidi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0DD46B" wp14:editId="767DB481">
                <wp:simplePos x="0" y="0"/>
                <wp:positionH relativeFrom="column">
                  <wp:posOffset>-430876</wp:posOffset>
                </wp:positionH>
                <wp:positionV relativeFrom="paragraph">
                  <wp:posOffset>-7965267</wp:posOffset>
                </wp:positionV>
                <wp:extent cx="7771130" cy="8139546"/>
                <wp:effectExtent l="0" t="0" r="1270" b="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813954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CCE9" id="Shape" o:spid="_x0000_s1026" alt="&quot;&quot;" style="position:absolute;margin-left:-33.95pt;margin-top:-627.2pt;width:611.9pt;height:640.9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IJQgIAAHAFAAAOAAAAZHJzL2Uyb0RvYy54bWyslM2O2yAQgO+V+g6Ie2OTP6dRnD10tVWl&#10;qrvS7j4AwThGxYCAxMnbd8AmzmYv7ao+wGCG+fmYYXN3aiU6cuuEViUmkxwjrpiuhNqX+PXl4csK&#10;I+epqqjUipf4zB2+237+tOnMmk91o2XFLQIjyq07U+LGe7POMsca3lI30YYr2Ky1bamHpd1nlaUd&#10;WG9lNs3zZdZpWxmrGXcO/t73m3gb7dc1Z/6xrh33SJYYYvNxtHHchTHbbuh6b6lpBBvCoB+IoqVC&#10;gdOLqXvqKTpY8c5UK5jVTtd+wnSb6boWjMccIBuS32Tz3FDDYy4Ax5kLJvf/zLJfx2fzZAFDZ9za&#10;gRiyONW2DTPEh04R1vkCi588YvCzKApCZsCUwd6KzL4u5suAMxuPs4Pz37mOpujxp/M97SpJtEkS&#10;OykQg0uQEA3Fk0eeRrsQQVdNMQI/Dcy9D9B7o76Y5+H7t0MkX33k1BIq7+98AYwxNQvVeFuHFiOo&#10;w11fh4b6QCTkFUTUlXhKlpAUai4S4LeH0G2PvxOjVh/5i46n/HhdZL4sVgOsUUOq95q9jx5r2k+z&#10;iRaHKOACZvks3UBSSfOtamwuAJD209zrkSIvFvFOb/WY1I730QQKsaIuZALQq6pyWorqQUgZso+P&#10;Bv8mLTpSaHfKGFeeDAjeaEoV2JJpMRRMKzy8QlK0JR7KKNEA72NjBGmnq/MT6P5Q0IWzFQm3468X&#10;9nqxu15QxRoNbw/zNgYVzEFbxwSHJyi8G9fr6H58KLd/AAAA//8DAFBLAwQUAAYACAAAACEAWvm9&#10;meEAAAANAQAADwAAAGRycy9kb3ducmV2LnhtbEyPTU+DQBCG7yb+h82YeGsXCBRElsaYkHhq0mrv&#10;W3YFlJ1d2W2h/97pSW/z8eSdZ6rtYkZ20ZMfLAqI1xEwja1VA3YCPt6bVQHMB4lKjha1gKv2sK3v&#10;7ypZKjvjXl8OoWMUgr6UAvoQXMm5b3ttpF9bp5F2n3YyMlA7dVxNcqZwM/IkijbcyAHpQi+dfu11&#10;+304GwFzsZvzJpjd8uaOX+m+OF7dTyPE48Py8gws6CX8wXDTJ3Woyelkz6g8GwWsNvkToVTESZam&#10;wG5MnGU0PAlI8hR4XfH/X9S/AAAA//8DAFBLAQItABQABgAIAAAAIQC2gziS/gAAAOEBAAATAAAA&#10;AAAAAAAAAAAAAAAAAABbQ29udGVudF9UeXBlc10ueG1sUEsBAi0AFAAGAAgAAAAhADj9If/WAAAA&#10;lAEAAAsAAAAAAAAAAAAAAAAALwEAAF9yZWxzLy5yZWxzUEsBAi0AFAAGAAgAAAAhAPORcglCAgAA&#10;cAUAAA4AAAAAAAAAAAAAAAAALgIAAGRycy9lMm9Eb2MueG1sUEsBAi0AFAAGAAgAAAAhAFr5vZnh&#10;AAAADQEAAA8AAAAAAAAAAAAAAAAAnAQAAGRycy9kb3ducmV2LnhtbFBLBQYAAAAABAAEAPMAAACq&#10;BQ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069773;3885565,4069773;3885565,4069773;3885565,4069773" o:connectangles="0,90,180,270"/>
              </v:shape>
            </w:pict>
          </mc:Fallback>
        </mc:AlternateContent>
      </w:r>
    </w:p>
    <w:p w14:paraId="2686D905" w14:textId="3D4304DC" w:rsidR="007D4205" w:rsidRPr="007D4205" w:rsidRDefault="007D4205" w:rsidP="007D4205">
      <w:pPr>
        <w:pStyle w:val="Heading2"/>
        <w:rPr>
          <w:noProof/>
          <w:lang w:val="en-GB"/>
        </w:rPr>
      </w:pPr>
      <w:r>
        <w:rPr>
          <w:noProof/>
          <w:lang w:val="en-GB"/>
        </w:rPr>
        <w:t>A</w:t>
      </w:r>
      <w:r w:rsidRPr="007D4205">
        <w:rPr>
          <w:noProof/>
          <w:lang w:val="en-GB"/>
        </w:rPr>
        <w:t>bstract</w:t>
      </w:r>
    </w:p>
    <w:p w14:paraId="56E2E176" w14:textId="0BE31161" w:rsidR="007D4205" w:rsidRDefault="007D4205" w:rsidP="007D4205">
      <w:pPr>
        <w:pStyle w:val="Heading2"/>
        <w:rPr>
          <w:noProof/>
          <w:lang w:val="en-GB"/>
        </w:rPr>
      </w:pPr>
      <w:r w:rsidRPr="007D4205">
        <w:rPr>
          <w:noProof/>
          <w:lang w:val="en-GB"/>
        </w:rPr>
        <w:t xml:space="preserve">Introduction </w:t>
      </w:r>
    </w:p>
    <w:p w14:paraId="030AC130" w14:textId="43BEF1F4" w:rsidR="007D4205" w:rsidRDefault="007D4205" w:rsidP="007D4205">
      <w:pPr>
        <w:pStyle w:val="Heading3"/>
        <w:rPr>
          <w:noProof/>
          <w:lang w:val="en-GB"/>
        </w:rPr>
      </w:pPr>
      <w:r w:rsidRPr="007D4205">
        <w:rPr>
          <w:noProof/>
          <w:lang w:val="en-GB"/>
        </w:rPr>
        <w:t>Research Questions</w:t>
      </w:r>
    </w:p>
    <w:p w14:paraId="14748607" w14:textId="37B7DFD5" w:rsidR="007D4205" w:rsidRDefault="007D4205" w:rsidP="007D4205">
      <w:pPr>
        <w:pStyle w:val="Heading3"/>
        <w:rPr>
          <w:noProof/>
          <w:lang w:val="en-GB"/>
        </w:rPr>
      </w:pPr>
      <w:r w:rsidRPr="007D4205">
        <w:rPr>
          <w:noProof/>
          <w:lang w:val="en-GB"/>
        </w:rPr>
        <w:t>The Main Target</w:t>
      </w:r>
    </w:p>
    <w:p w14:paraId="1E406B96" w14:textId="4AEBE4B2" w:rsidR="007D4205" w:rsidRPr="007D4205" w:rsidRDefault="007D4205" w:rsidP="007D4205">
      <w:pPr>
        <w:pStyle w:val="Heading3"/>
        <w:rPr>
          <w:noProof/>
          <w:lang w:val="en-GB"/>
        </w:rPr>
      </w:pPr>
      <w:r w:rsidRPr="007D4205">
        <w:rPr>
          <w:noProof/>
          <w:lang w:val="en-GB"/>
        </w:rPr>
        <w:t>Desired Outcome</w:t>
      </w:r>
    </w:p>
    <w:p w14:paraId="286C1A02" w14:textId="6BE4444D" w:rsidR="007D4205" w:rsidRPr="007D4205" w:rsidRDefault="007D4205" w:rsidP="007D4205">
      <w:pPr>
        <w:pStyle w:val="Heading2"/>
        <w:rPr>
          <w:noProof/>
          <w:lang w:val="en-GB"/>
        </w:rPr>
      </w:pPr>
      <w:r w:rsidRPr="007D4205">
        <w:rPr>
          <w:noProof/>
          <w:lang w:val="en-GB"/>
        </w:rPr>
        <w:t xml:space="preserve">Data </w:t>
      </w:r>
      <w:r w:rsidRPr="007D4205">
        <w:rPr>
          <w:noProof/>
          <w:lang w:val="en-GB"/>
        </w:rPr>
        <w:t>Sources</w:t>
      </w:r>
    </w:p>
    <w:p w14:paraId="562E8143" w14:textId="79999FB8" w:rsidR="007D4205" w:rsidRPr="007D4205" w:rsidRDefault="007D4205" w:rsidP="007D4205">
      <w:pPr>
        <w:pStyle w:val="Heading2"/>
        <w:rPr>
          <w:noProof/>
          <w:lang w:val="en-GB"/>
        </w:rPr>
      </w:pPr>
      <w:r w:rsidRPr="007D4205">
        <w:rPr>
          <w:noProof/>
          <w:lang w:val="en-GB"/>
        </w:rPr>
        <w:t xml:space="preserve">Data </w:t>
      </w:r>
      <w:r w:rsidRPr="007D4205">
        <w:rPr>
          <w:noProof/>
          <w:lang w:val="en-GB"/>
        </w:rPr>
        <w:t>Pre-Processing</w:t>
      </w:r>
    </w:p>
    <w:p w14:paraId="1A99FD1D" w14:textId="04C6EEDD" w:rsidR="007D4205" w:rsidRDefault="007D4205" w:rsidP="007D4205">
      <w:pPr>
        <w:pStyle w:val="Heading2"/>
        <w:rPr>
          <w:noProof/>
          <w:lang w:val="en-GB"/>
        </w:rPr>
      </w:pPr>
      <w:r w:rsidRPr="007D4205">
        <w:rPr>
          <w:noProof/>
          <w:lang w:val="en-GB"/>
        </w:rPr>
        <w:t xml:space="preserve">Data </w:t>
      </w:r>
      <w:r w:rsidRPr="007D4205">
        <w:rPr>
          <w:noProof/>
          <w:lang w:val="en-GB"/>
        </w:rPr>
        <w:t xml:space="preserve">Visualizations </w:t>
      </w:r>
    </w:p>
    <w:p w14:paraId="1C586205" w14:textId="1132C0BC" w:rsidR="007D4205" w:rsidRDefault="007D4205" w:rsidP="007D4205">
      <w:pPr>
        <w:pStyle w:val="Heading3"/>
        <w:rPr>
          <w:noProof/>
          <w:lang w:val="en-GB"/>
        </w:rPr>
      </w:pPr>
      <w:r w:rsidRPr="007D4205">
        <w:rPr>
          <w:noProof/>
          <w:lang w:val="en-GB"/>
        </w:rPr>
        <w:t>D</w:t>
      </w:r>
      <w:r w:rsidRPr="007D4205">
        <w:rPr>
          <w:noProof/>
          <w:lang w:val="en-GB"/>
        </w:rPr>
        <w:t>esign</w:t>
      </w:r>
    </w:p>
    <w:p w14:paraId="50BC3EBC" w14:textId="2ED4B35F" w:rsidR="007D4205" w:rsidRDefault="007D4205" w:rsidP="007D4205">
      <w:pPr>
        <w:pStyle w:val="Heading3"/>
        <w:rPr>
          <w:noProof/>
          <w:lang w:val="en-GB"/>
        </w:rPr>
      </w:pPr>
      <w:r w:rsidRPr="007D4205">
        <w:rPr>
          <w:noProof/>
          <w:lang w:val="en-GB"/>
        </w:rPr>
        <w:t>D</w:t>
      </w:r>
      <w:r w:rsidRPr="007D4205">
        <w:rPr>
          <w:noProof/>
          <w:lang w:val="en-GB"/>
        </w:rPr>
        <w:t>evelopment</w:t>
      </w:r>
    </w:p>
    <w:p w14:paraId="5121CC91" w14:textId="7962627F" w:rsidR="007D4205" w:rsidRPr="007D4205" w:rsidRDefault="007D4205" w:rsidP="007D4205">
      <w:pPr>
        <w:pStyle w:val="Heading3"/>
        <w:rPr>
          <w:noProof/>
          <w:lang w:val="en-GB"/>
        </w:rPr>
      </w:pPr>
      <w:r w:rsidRPr="007D4205">
        <w:rPr>
          <w:noProof/>
          <w:lang w:val="en-GB"/>
        </w:rPr>
        <w:t>Findings</w:t>
      </w:r>
    </w:p>
    <w:p w14:paraId="18B1BFBA" w14:textId="46A80837" w:rsidR="007D4205" w:rsidRPr="007D4205" w:rsidRDefault="007D4205" w:rsidP="007D4205">
      <w:pPr>
        <w:pStyle w:val="Heading2"/>
        <w:rPr>
          <w:noProof/>
          <w:lang w:val="en-GB"/>
        </w:rPr>
      </w:pPr>
      <w:r w:rsidRPr="007D4205">
        <w:rPr>
          <w:noProof/>
          <w:lang w:val="en-GB"/>
        </w:rPr>
        <w:t xml:space="preserve">Interface </w:t>
      </w:r>
      <w:r w:rsidRPr="007D4205">
        <w:rPr>
          <w:noProof/>
          <w:lang w:val="en-GB"/>
        </w:rPr>
        <w:t>Design</w:t>
      </w:r>
    </w:p>
    <w:p w14:paraId="3E0AEA98" w14:textId="13E203C8" w:rsidR="00A81248" w:rsidRPr="00F50E51" w:rsidRDefault="007D4205" w:rsidP="007D4205">
      <w:pPr>
        <w:pStyle w:val="Heading2"/>
        <w:rPr>
          <w:noProof/>
          <w:lang w:val="en-GB"/>
        </w:rPr>
      </w:pPr>
      <w:r w:rsidRPr="007D4205">
        <w:rPr>
          <w:noProof/>
          <w:lang w:val="en-GB"/>
        </w:rPr>
        <w:t xml:space="preserve">Next </w:t>
      </w:r>
      <w:r w:rsidRPr="007D4205">
        <w:rPr>
          <w:noProof/>
          <w:lang w:val="en-GB"/>
        </w:rPr>
        <w:t xml:space="preserve">Steps </w:t>
      </w:r>
    </w:p>
    <w:sectPr w:rsidR="00A81248" w:rsidRPr="00F50E51" w:rsidSect="00A31A5B">
      <w:headerReference w:type="default" r:id="rId9"/>
      <w:footerReference w:type="even" r:id="rId10"/>
      <w:footerReference w:type="default" r:id="rId11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258E1" w14:textId="77777777" w:rsidR="00AC3A76" w:rsidRDefault="00AC3A76" w:rsidP="001205A1">
      <w:r>
        <w:separator/>
      </w:r>
    </w:p>
  </w:endnote>
  <w:endnote w:type="continuationSeparator" w:id="0">
    <w:p w14:paraId="3296A178" w14:textId="77777777" w:rsidR="00AC3A76" w:rsidRDefault="00AC3A76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1104F3C1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n-GB" w:bidi="en-GB"/>
          </w:rPr>
          <w:fldChar w:fldCharType="begin"/>
        </w:r>
        <w:r>
          <w:rPr>
            <w:rStyle w:val="PageNumber"/>
            <w:lang w:val="en-GB" w:bidi="en-GB"/>
          </w:rPr>
          <w:instrText xml:space="preserve"> PAGE </w:instrText>
        </w:r>
        <w:r>
          <w:rPr>
            <w:rStyle w:val="PageNumber"/>
            <w:lang w:val="en-GB" w:bidi="en-GB"/>
          </w:rPr>
          <w:fldChar w:fldCharType="separate"/>
        </w:r>
        <w:r w:rsidR="007B0740">
          <w:rPr>
            <w:rStyle w:val="PageNumber"/>
            <w:noProof/>
            <w:lang w:val="en-GB" w:bidi="en-GB"/>
          </w:rPr>
          <w:t>2</w:t>
        </w:r>
        <w:r>
          <w:rPr>
            <w:rStyle w:val="PageNumber"/>
            <w:lang w:val="en-GB" w:bidi="en-GB"/>
          </w:rPr>
          <w:fldChar w:fldCharType="end"/>
        </w:r>
      </w:p>
    </w:sdtContent>
  </w:sdt>
  <w:p w14:paraId="0607F9C6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noProof/>
        <w:lang w:val="en-GB"/>
      </w:rPr>
      <w:id w:val="-1041358343"/>
      <w:docPartObj>
        <w:docPartGallery w:val="Page Numbers (Bottom of Page)"/>
        <w:docPartUnique/>
      </w:docPartObj>
    </w:sdtPr>
    <w:sdtContent>
      <w:p w14:paraId="2B58F872" w14:textId="77777777" w:rsidR="001205A1" w:rsidRPr="00F50E51" w:rsidRDefault="001205A1" w:rsidP="001739D4">
        <w:pPr>
          <w:pStyle w:val="Footer"/>
          <w:framePr w:wrap="none" w:vAnchor="text" w:hAnchor="margin" w:xAlign="right" w:y="1"/>
          <w:rPr>
            <w:rStyle w:val="PageNumber"/>
            <w:noProof/>
            <w:lang w:val="en-GB"/>
          </w:rPr>
        </w:pPr>
        <w:r w:rsidRPr="00F50E51">
          <w:rPr>
            <w:rStyle w:val="PageNumber"/>
            <w:noProof/>
            <w:lang w:val="en-GB" w:bidi="en-GB"/>
          </w:rPr>
          <w:fldChar w:fldCharType="begin"/>
        </w:r>
        <w:r w:rsidRPr="00F50E51">
          <w:rPr>
            <w:rStyle w:val="PageNumber"/>
            <w:noProof/>
            <w:lang w:val="en-GB" w:bidi="en-GB"/>
          </w:rPr>
          <w:instrText xml:space="preserve"> PAGE </w:instrText>
        </w:r>
        <w:r w:rsidRPr="00F50E51">
          <w:rPr>
            <w:rStyle w:val="PageNumber"/>
            <w:noProof/>
            <w:lang w:val="en-GB" w:bidi="en-GB"/>
          </w:rPr>
          <w:fldChar w:fldCharType="separate"/>
        </w:r>
        <w:r w:rsidR="00A84125" w:rsidRPr="00F50E51">
          <w:rPr>
            <w:rStyle w:val="PageNumber"/>
            <w:noProof/>
            <w:lang w:val="en-GB" w:bidi="en-GB"/>
          </w:rPr>
          <w:t>4</w:t>
        </w:r>
        <w:r w:rsidRPr="00F50E51">
          <w:rPr>
            <w:rStyle w:val="PageNumber"/>
            <w:noProof/>
            <w:lang w:val="en-GB" w:bidi="en-GB"/>
          </w:rPr>
          <w:fldChar w:fldCharType="end"/>
        </w:r>
      </w:p>
    </w:sdtContent>
  </w:sdt>
  <w:tbl>
    <w:tblPr>
      <w:tblW w:w="15421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2835"/>
      <w:gridCol w:w="7257"/>
      <w:gridCol w:w="5329"/>
    </w:tblGrid>
    <w:tr w:rsidR="001860E3" w:rsidRPr="00F50E51" w14:paraId="262EA4BD" w14:textId="77777777" w:rsidTr="008E3264">
      <w:tc>
        <w:tcPr>
          <w:tcW w:w="2835" w:type="dxa"/>
        </w:tcPr>
        <w:p w14:paraId="0F3FE889" w14:textId="58343556" w:rsidR="001860E3" w:rsidRPr="00F50E51" w:rsidRDefault="001860E3" w:rsidP="00C66528">
          <w:pPr>
            <w:pStyle w:val="Footer"/>
            <w:rPr>
              <w:noProof/>
              <w:lang w:val="en-GB"/>
            </w:rPr>
          </w:pPr>
          <w:r>
            <w:rPr>
              <w:noProof/>
              <w:lang w:val="en-GB"/>
            </w:rPr>
            <w:t>Life Quality Analysis</w:t>
          </w:r>
        </w:p>
      </w:tc>
      <w:tc>
        <w:tcPr>
          <w:tcW w:w="7257" w:type="dxa"/>
        </w:tcPr>
        <w:p w14:paraId="47C73AF9" w14:textId="467D8838" w:rsidR="001860E3" w:rsidRPr="00F50E51" w:rsidRDefault="008E3264" w:rsidP="00A31A5B">
          <w:pPr>
            <w:pStyle w:val="Footer"/>
            <w:rPr>
              <w:noProof/>
              <w:lang w:val="en-GB"/>
            </w:rPr>
          </w:pPr>
          <w:r w:rsidRPr="008E3264">
            <w:rPr>
              <w:noProof/>
              <w:lang w:val="en-GB"/>
            </w:rPr>
            <w:t>https://github.com/ThaisaDeTorre/life-quality-data-viz</w:t>
          </w:r>
        </w:p>
      </w:tc>
      <w:tc>
        <w:tcPr>
          <w:tcW w:w="5329" w:type="dxa"/>
        </w:tcPr>
        <w:p w14:paraId="21C88F50" w14:textId="337FC577" w:rsidR="001860E3" w:rsidRPr="00F50E51" w:rsidRDefault="001860E3" w:rsidP="00A31A5B">
          <w:pPr>
            <w:pStyle w:val="Footer"/>
            <w:rPr>
              <w:noProof/>
              <w:lang w:val="en-GB"/>
            </w:rPr>
          </w:pPr>
        </w:p>
      </w:tc>
    </w:tr>
  </w:tbl>
  <w:p w14:paraId="6672B4BC" w14:textId="77777777" w:rsidR="001205A1" w:rsidRPr="00F50E51" w:rsidRDefault="001205A1">
    <w:pPr>
      <w:pStyle w:val="Footer"/>
      <w:rPr>
        <w:noProof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CEAB" w14:textId="77777777" w:rsidR="00AC3A76" w:rsidRDefault="00AC3A76" w:rsidP="001205A1">
      <w:r>
        <w:separator/>
      </w:r>
    </w:p>
  </w:footnote>
  <w:footnote w:type="continuationSeparator" w:id="0">
    <w:p w14:paraId="7BF6E7E5" w14:textId="77777777" w:rsidR="00AC3A76" w:rsidRDefault="00AC3A76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25F9E" w14:textId="67ACA9AA" w:rsidR="007D4205" w:rsidRPr="007D4205" w:rsidRDefault="007D4205" w:rsidP="007D4205">
    <w:pPr>
      <w:pStyle w:val="Footer"/>
      <w:tabs>
        <w:tab w:val="clear" w:pos="9360"/>
      </w:tabs>
      <w:rPr>
        <w:noProof/>
        <w:lang w:val="en-GB"/>
      </w:rPr>
    </w:pPr>
    <w:r>
      <w:tab/>
    </w:r>
    <w:r>
      <w:tab/>
    </w:r>
    <w:r>
      <w:tab/>
    </w:r>
    <w:r>
      <w:tab/>
    </w:r>
    <w:r>
      <w:tab/>
    </w:r>
    <w:r w:rsidRPr="007D4205">
      <w:rPr>
        <w:noProof/>
        <w:lang w:val="en-GB"/>
      </w:rPr>
      <w:t>SUPSI – 2023/2024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05"/>
    <w:rsid w:val="000C4ED1"/>
    <w:rsid w:val="001205A1"/>
    <w:rsid w:val="001860E3"/>
    <w:rsid w:val="002560A5"/>
    <w:rsid w:val="002877E8"/>
    <w:rsid w:val="002B0D15"/>
    <w:rsid w:val="002E7C4E"/>
    <w:rsid w:val="0031055C"/>
    <w:rsid w:val="00371EE1"/>
    <w:rsid w:val="003A798E"/>
    <w:rsid w:val="00425A99"/>
    <w:rsid w:val="00480F97"/>
    <w:rsid w:val="005E6B25"/>
    <w:rsid w:val="005F4F46"/>
    <w:rsid w:val="006C60E6"/>
    <w:rsid w:val="007B0740"/>
    <w:rsid w:val="007C1BAB"/>
    <w:rsid w:val="007D4205"/>
    <w:rsid w:val="008E3264"/>
    <w:rsid w:val="00A15CF7"/>
    <w:rsid w:val="00A24793"/>
    <w:rsid w:val="00A31A5B"/>
    <w:rsid w:val="00A81248"/>
    <w:rsid w:val="00A84125"/>
    <w:rsid w:val="00AC3A76"/>
    <w:rsid w:val="00BF1816"/>
    <w:rsid w:val="00C66528"/>
    <w:rsid w:val="00C673F6"/>
    <w:rsid w:val="00C915F0"/>
    <w:rsid w:val="00F50E51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ED2E2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7D4205"/>
    <w:pPr>
      <w:keepNext/>
      <w:keepLines/>
      <w:spacing w:before="120" w:after="120"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D4205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is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2</Pages>
  <Words>41</Words>
  <Characters>286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2023-12-20T09:51:00Z</dcterms:created>
  <dcterms:modified xsi:type="dcterms:W3CDTF">2023-12-20T10:12:00Z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491e6f59-0e87-4e16-98fe-2d12a0b176bf</vt:lpwstr>
  </property>
</Properties>
</file>